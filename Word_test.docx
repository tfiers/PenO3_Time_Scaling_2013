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824126508"/>
        <w:docPartObj>
          <w:docPartGallery w:val="Cover Pages"/>
          <w:docPartUnique/>
        </w:docPartObj>
      </w:sdtPr>
      <w:sdtEndPr>
        <w:rPr>
          <w:sz w:val="20"/>
        </w:rPr>
      </w:sdtEndPr>
      <w:sdtContent>
        <w:p w:rsidR="003866E5" w:rsidRDefault="003866E5">
          <w:pPr>
            <w:pStyle w:val="Geenregelafstand"/>
            <w:rPr>
              <w:sz w:val="24"/>
            </w:rPr>
          </w:pPr>
          <w:r>
            <w:rPr>
              <w:noProof/>
              <w:lang w:val="nl-BE" w:eastAsia="nl-BE"/>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6E5" w:rsidRDefault="00164790">
                                <w:pPr>
                                  <w:pStyle w:val="Contactgegevens"/>
                                </w:pPr>
                                <w:sdt>
                                  <w:sdtPr>
                                    <w:alias w:val="Naam"/>
                                    <w:tag w:val=""/>
                                    <w:id w:val="149259635"/>
                                    <w:placeholder>
                                      <w:docPart w:val="3BEA75132B9942E285F547137FDFE135"/>
                                    </w:placeholder>
                                    <w:dataBinding w:prefixMappings="xmlns:ns0='http://purl.org/dc/elements/1.1/' xmlns:ns1='http://schemas.openxmlformats.org/package/2006/metadata/core-properties' " w:xpath="/ns1:coreProperties[1]/ns0:creator[1]" w:storeItemID="{6C3C8BC8-F283-45AE-878A-BAB7291924A1}"/>
                                    <w:text/>
                                  </w:sdtPr>
                                  <w:sdtEndPr/>
                                  <w:sdtContent>
                                    <w:r w:rsidR="00FB0C1A">
                                      <w:rPr>
                                        <w:lang w:val="nl-BE"/>
                                      </w:rPr>
                                      <w:t>Tomas Fiers</w:t>
                                    </w:r>
                                  </w:sdtContent>
                                </w:sdt>
                                <w:r w:rsidR="003866E5">
                                  <w:t> | </w:t>
                                </w:r>
                                <w:sdt>
                                  <w:sdtPr>
                                    <w:alias w:val="Titel cursus"/>
                                    <w:tag w:val=""/>
                                    <w:id w:val="-728219936"/>
                                    <w:placeholder>
                                      <w:docPart w:val="A6DE7ED3A5CE4CAE9F1810F170370998"/>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3866E5">
                                      <w:t>[Titel cursus]</w:t>
                                    </w:r>
                                  </w:sdtContent>
                                </w:sdt>
                                <w:r w:rsidR="003866E5">
                                  <w:t> | </w:t>
                                </w:r>
                                <w:sdt>
                                  <w:sdtPr>
                                    <w:alias w:val="Datum"/>
                                    <w:tag w:val=""/>
                                    <w:id w:val="2032065285"/>
                                    <w:placeholder>
                                      <w:docPart w:val="94E1200BC63041E1AD0652365A2AF36F"/>
                                    </w:placeholder>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r w:rsidR="003866E5">
                                      <w:t>[Datum]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3866E5" w:rsidRDefault="00164790">
                          <w:pPr>
                            <w:pStyle w:val="Contactgegevens"/>
                          </w:pPr>
                          <w:sdt>
                            <w:sdtPr>
                              <w:alias w:val="Naam"/>
                              <w:tag w:val=""/>
                              <w:id w:val="149259635"/>
                              <w:placeholder>
                                <w:docPart w:val="3BEA75132B9942E285F547137FDFE135"/>
                              </w:placeholder>
                              <w:dataBinding w:prefixMappings="xmlns:ns0='http://purl.org/dc/elements/1.1/' xmlns:ns1='http://schemas.openxmlformats.org/package/2006/metadata/core-properties' " w:xpath="/ns1:coreProperties[1]/ns0:creator[1]" w:storeItemID="{6C3C8BC8-F283-45AE-878A-BAB7291924A1}"/>
                              <w:text/>
                            </w:sdtPr>
                            <w:sdtEndPr/>
                            <w:sdtContent>
                              <w:r w:rsidR="00FB0C1A">
                                <w:rPr>
                                  <w:lang w:val="nl-BE"/>
                                </w:rPr>
                                <w:t>Tomas Fiers</w:t>
                              </w:r>
                            </w:sdtContent>
                          </w:sdt>
                          <w:r w:rsidR="003866E5">
                            <w:t> | </w:t>
                          </w:r>
                          <w:sdt>
                            <w:sdtPr>
                              <w:alias w:val="Titel cursus"/>
                              <w:tag w:val=""/>
                              <w:id w:val="-728219936"/>
                              <w:placeholder>
                                <w:docPart w:val="A6DE7ED3A5CE4CAE9F1810F170370998"/>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3866E5">
                                <w:t>[Titel cursus]</w:t>
                              </w:r>
                            </w:sdtContent>
                          </w:sdt>
                          <w:r w:rsidR="003866E5">
                            <w:t> | </w:t>
                          </w:r>
                          <w:sdt>
                            <w:sdtPr>
                              <w:alias w:val="Datum"/>
                              <w:tag w:val=""/>
                              <w:id w:val="2032065285"/>
                              <w:placeholder>
                                <w:docPart w:val="94E1200BC63041E1AD0652365A2AF36F"/>
                              </w:placeholder>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r w:rsidR="003866E5">
                                <w:t>[Datum]</w:t>
                              </w:r>
                            </w:sdtContent>
                          </w:sdt>
                        </w:p>
                      </w:txbxContent>
                    </v:textbox>
                    <w10:wrap type="square" anchorx="margin" anchory="margin"/>
                  </v:shape>
                </w:pict>
              </mc:Fallback>
            </mc:AlternateContent>
          </w:r>
          <w:r>
            <w:rPr>
              <w:noProof/>
              <w:lang w:val="nl-BE" w:eastAsia="nl-BE"/>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866E5" w:rsidRDefault="00FB0C1A">
                                    <w:pPr>
                                      <w:pStyle w:val="Titel1"/>
                                    </w:pPr>
                                    <w:r>
                                      <w:t>Word en Git</w:t>
                                    </w:r>
                                  </w:p>
                                </w:sdtContent>
                              </w:sdt>
                              <w:p w:rsidR="003866E5" w:rsidRDefault="00164790">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FB0C1A">
                                      <w:t>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kstvak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866E5" w:rsidRDefault="00FB0C1A">
                              <w:pPr>
                                <w:pStyle w:val="Titel1"/>
                              </w:pPr>
                              <w:r>
                                <w:t>Word en Git</w:t>
                              </w:r>
                            </w:p>
                          </w:sdtContent>
                        </w:sdt>
                        <w:p w:rsidR="003866E5" w:rsidRDefault="00164790">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FB0C1A">
                                <w:t>Test</w:t>
                              </w:r>
                            </w:sdtContent>
                          </w:sdt>
                        </w:p>
                      </w:txbxContent>
                    </v:textbox>
                    <w10:wrap type="square" anchorx="margin" anchory="margin"/>
                  </v:shape>
                </w:pict>
              </mc:Fallback>
            </mc:AlternateContent>
          </w:r>
          <w:r>
            <w:rPr>
              <w:noProof/>
              <w:lang w:val="nl-BE" w:eastAsia="nl-BE"/>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3657600" cy="5486400"/>
                <wp:effectExtent l="266700" t="266700" r="266700" b="285750"/>
                <wp:wrapSquare wrapText="bothSides"/>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3866E5" w:rsidRDefault="003866E5"/>
        <w:p w:rsidR="003866E5" w:rsidRDefault="003866E5">
          <w:bookmarkStart w:id="5" w:name="_GoBack"/>
          <w:bookmarkEnd w:id="5"/>
          <w:r>
            <w:br w:type="page"/>
          </w:r>
        </w:p>
      </w:sdtContent>
    </w:sdt>
    <w:sdt>
      <w:sdtPr>
        <w:rPr>
          <w:rStyle w:val="Tekensvoorkop1"/>
        </w:rPr>
        <w:id w:val="1806507922"/>
        <w:placeholder>
          <w:docPart w:val="E3E3A24C187944F799BB39EEC0C62E07"/>
        </w:placeholder>
        <w:temporary/>
        <w:showingPlcHdr/>
        <w15:appearance w15:val="hidden"/>
      </w:sdtPr>
      <w:sdtEndPr>
        <w:rPr>
          <w:rStyle w:val="Standaardalinea-lettertype"/>
          <w:rFonts w:asciiTheme="minorHAnsi" w:eastAsiaTheme="minorEastAsia" w:hAnsiTheme="minorHAnsi" w:cstheme="minorBidi"/>
          <w:color w:val="595959" w:themeColor="text1" w:themeTint="A6"/>
          <w:sz w:val="20"/>
        </w:rPr>
      </w:sdtEndPr>
      <w:sdtContent>
        <w:p w:rsidR="00136038" w:rsidRDefault="0066168D">
          <w:pPr>
            <w:pStyle w:val="kop1"/>
          </w:pPr>
          <w:r>
            <w:t>Meteen aan de slag</w:t>
          </w:r>
          <w:bookmarkEnd w:id="4"/>
          <w:bookmarkEnd w:id="3"/>
          <w:bookmarkEnd w:id="2"/>
          <w:bookmarkEnd w:id="1"/>
          <w:bookmarkEnd w:id="0"/>
        </w:p>
        <w:p w:rsidR="00136038" w:rsidRDefault="0066168D">
          <w:r>
            <w:t>Wanneer u op deze tijdelijke tekstaanduiding klikt, kunt u gewoon beginnen met typen om de tekst te vervangen. Maar wacht daar nog even mee!</w:t>
          </w:r>
        </w:p>
        <w:p w:rsidR="00136038" w:rsidRDefault="0066168D">
          <w:r>
            <w:t>Deze tijdelijke tekstaanduiding bevat tips die u kunnen helpen om uw rapport snel op te maken en andere elementen toe te voegen, zoals een grafiek, een diagram of een inhoudsopgave. U zult versteld staan hoe gemakkelijk dat gaat.</w:t>
          </w:r>
        </w:p>
        <w:p w:rsidR="00136038" w:rsidRDefault="0066168D">
          <w:pPr>
            <w:pStyle w:val="kop1"/>
          </w:pPr>
          <w:bookmarkStart w:id="6" w:name="_Toc318188228"/>
          <w:bookmarkStart w:id="7" w:name="_Toc318188328"/>
          <w:bookmarkStart w:id="8" w:name="_Toc318189313"/>
          <w:bookmarkStart w:id="9" w:name="_Toc321147012"/>
          <w:bookmarkStart w:id="10" w:name="_Toc321147150"/>
          <w:r>
            <w:t>Maak er iets moois van!</w:t>
          </w:r>
          <w:bookmarkEnd w:id="6"/>
          <w:bookmarkEnd w:id="7"/>
          <w:bookmarkEnd w:id="8"/>
          <w:bookmarkEnd w:id="9"/>
          <w:bookmarkEnd w:id="10"/>
        </w:p>
        <w:p w:rsidR="00136038" w:rsidRDefault="0066168D">
          <w:pPr>
            <w:pStyle w:val="Lijstopsommingsteken"/>
          </w:pPr>
          <w:r>
            <w:t>Een kop nodig? Klik op de gewenste kopstijl in de galerie Stijlen op het tabblad Start. Kijk ook naar andere stijlen in die galerie, bijvoorbeeld voor een citaat of een genummerde lijst.</w:t>
          </w:r>
        </w:p>
        <w:p w:rsidR="00136038" w:rsidRDefault="0066168D">
          <w:pPr>
            <w:pStyle w:val="Lijstopsommingsteken"/>
          </w:pPr>
          <w:r>
            <w:t>Misschien vindt u net als wij de koele, blauwe vijver op het voorblad prachtig. Als deze echter niet bij uw rapport past, klikt u er met de rechtermuisknop op en klikt u op Afbeelding wijzigen om uw eigen foto toe te voegen.</w:t>
          </w:r>
        </w:p>
        <w:p w:rsidR="00136038" w:rsidRDefault="0066168D">
          <w:pPr>
            <w:pStyle w:val="Lijstopsommingsteken"/>
          </w:pPr>
          <w:r>
            <w:t>U hebt in een handomdraai een afbeelding van professionele kwaliteit toegevoegd. Het is zelfs zo dat wanneer u een grafiek of een SmartArt-diagram toevoegt via het tabblad Invoegen, deze automatisch wordt afgestemd op het uiterlijk van uw document.</w:t>
          </w:r>
        </w:p>
        <w:p w:rsidR="00136038" w:rsidRDefault="0066168D">
          <w:pPr>
            <w:jc w:val="center"/>
          </w:pPr>
          <w:r>
            <w:rPr>
              <w:noProof/>
              <w:lang w:val="nl-BE" w:eastAsia="nl-BE"/>
            </w:rPr>
            <w:drawing>
              <wp:inline distT="0" distB="0" distL="0" distR="0">
                <wp:extent cx="3774643" cy="929031"/>
                <wp:effectExtent l="0" t="0" r="16510" b="0"/>
                <wp:docPr id="10" name="Diagram 10" descr="SmartArt-afbeelding"/>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36038" w:rsidRDefault="0066168D">
          <w:pPr>
            <w:pStyle w:val="kop1"/>
          </w:pPr>
          <w:bookmarkStart w:id="11" w:name="_Toc316914651"/>
          <w:bookmarkStart w:id="12" w:name="_Toc316916021"/>
          <w:bookmarkStart w:id="13" w:name="_Toc316919854"/>
          <w:bookmarkStart w:id="14" w:name="_Toc318188229"/>
          <w:bookmarkStart w:id="15" w:name="_Toc318188329"/>
          <w:bookmarkStart w:id="16" w:name="_Toc318189314"/>
          <w:bookmarkStart w:id="17" w:name="_Toc321147013"/>
          <w:bookmarkStart w:id="18" w:name="_Toc321147151"/>
          <w:r>
            <w:t>Voeg een finishing touch toe</w:t>
          </w:r>
          <w:bookmarkEnd w:id="11"/>
          <w:bookmarkEnd w:id="12"/>
          <w:bookmarkEnd w:id="13"/>
          <w:bookmarkEnd w:id="14"/>
          <w:bookmarkEnd w:id="15"/>
          <w:bookmarkEnd w:id="16"/>
          <w:bookmarkEnd w:id="17"/>
          <w:bookmarkEnd w:id="18"/>
        </w:p>
        <w:p w:rsidR="00136038" w:rsidRDefault="0066168D">
          <w:r>
            <w:t>Wilt u een inhoudsopgave of bibliografie toevoegen? Geen nood.</w:t>
          </w:r>
        </w:p>
        <w:p w:rsidR="00136038" w:rsidRDefault="0066168D" w:rsidP="0066168D">
          <w:pPr>
            <w:pStyle w:val="kop2"/>
            <w:spacing w:before="360"/>
          </w:pPr>
          <w:bookmarkStart w:id="19" w:name="_Toc315875746"/>
          <w:bookmarkStart w:id="20" w:name="_Toc316914652"/>
          <w:bookmarkStart w:id="21" w:name="_Toc316916022"/>
          <w:bookmarkStart w:id="22" w:name="_Toc316919855"/>
          <w:bookmarkStart w:id="23" w:name="_Toc318188230"/>
          <w:bookmarkStart w:id="24" w:name="_Toc318188330"/>
          <w:bookmarkStart w:id="25" w:name="_Toc318189315"/>
          <w:bookmarkStart w:id="26" w:name="_Toc321147014"/>
          <w:bookmarkStart w:id="27" w:name="_Toc321147152"/>
          <w:r>
            <w:t>Een inhoudsopgave toevoegen</w:t>
          </w:r>
          <w:bookmarkEnd w:id="19"/>
          <w:bookmarkEnd w:id="20"/>
          <w:bookmarkEnd w:id="21"/>
          <w:bookmarkEnd w:id="22"/>
          <w:bookmarkEnd w:id="23"/>
          <w:bookmarkEnd w:id="24"/>
          <w:bookmarkEnd w:id="25"/>
          <w:bookmarkEnd w:id="26"/>
          <w:bookmarkEnd w:id="27"/>
        </w:p>
        <w:p w:rsidR="00136038" w:rsidRDefault="0066168D">
          <w:r>
            <w:t xml:space="preserve">Het is heel eenvoudig om een inhoudsopgave aan uw rapport toe te voegen. Klik op Voorblad op het tabblad Invoegen om de voorbladontwerpen te bekijken die een inhoudsopgave-pagina bevatten. Zoek naar 'inhoudsopgave'. </w:t>
          </w:r>
        </w:p>
        <w:p w:rsidR="00136038" w:rsidRDefault="0066168D">
          <w:r>
            <w:t xml:space="preserve">Klik gewoon om een van deze ontwerpen in te voegen en u zult gevraagd worden of u de inhoudsopgave wilt bijwerken. Als u bevestigend antwoordt, wordt tekst die u hebt opgemaakt in de stijl Kop 1, Kop 2 en Kop 3 automatisch toegevoegd. </w:t>
          </w:r>
        </w:p>
        <w:p w:rsidR="00136038" w:rsidRDefault="0066168D" w:rsidP="0066168D">
          <w:pPr>
            <w:pStyle w:val="kop2"/>
            <w:spacing w:before="360"/>
          </w:pPr>
          <w:bookmarkStart w:id="28" w:name="_Toc315875747"/>
          <w:bookmarkStart w:id="29" w:name="_Toc316914653"/>
          <w:bookmarkStart w:id="30" w:name="_Toc316916023"/>
          <w:bookmarkStart w:id="31" w:name="_Toc316919856"/>
          <w:bookmarkStart w:id="32" w:name="_Toc318188231"/>
          <w:bookmarkStart w:id="33" w:name="_Toc318188331"/>
          <w:bookmarkStart w:id="34" w:name="_Toc318189316"/>
          <w:bookmarkStart w:id="35" w:name="_Toc321147015"/>
          <w:bookmarkStart w:id="36" w:name="_Toc321147153"/>
          <w:r>
            <w:t>Een bibliografie toevoegen</w:t>
          </w:r>
          <w:bookmarkEnd w:id="28"/>
          <w:bookmarkEnd w:id="29"/>
          <w:bookmarkEnd w:id="30"/>
          <w:bookmarkEnd w:id="31"/>
          <w:bookmarkEnd w:id="32"/>
          <w:bookmarkEnd w:id="33"/>
          <w:bookmarkEnd w:id="34"/>
          <w:bookmarkEnd w:id="35"/>
          <w:bookmarkEnd w:id="36"/>
        </w:p>
        <w:p w:rsidR="00136038" w:rsidRDefault="0066168D">
          <w:r>
            <w:t xml:space="preserve">Klik in de groep Citaten en bibliografie op het tabblad Verwijzingen op Bronvermelding invoegen voor de optie om bronnen toe te voegen en plaats de vermeldingen in het document. </w:t>
          </w:r>
        </w:p>
        <w:p w:rsidR="00136038" w:rsidRDefault="0066168D">
          <w:r>
            <w:lastRenderedPageBreak/>
            <w:t>Wanneer u alle benodigde bronvermeldingen voor uw rapport hebt toegevoegd, klikt u op Bibliografie op het tabblad Verwijzingen om een opgemaakte bibliografie in de stijl van uw keuze in te voegen.</w:t>
          </w:r>
        </w:p>
        <w:p w:rsidR="00136038" w:rsidRDefault="0066168D">
          <w:r>
            <w:t>U bent klaar. Goed gedaan!</w:t>
          </w:r>
        </w:p>
      </w:sdtContent>
    </w:sdt>
    <w:sectPr w:rsidR="00136038" w:rsidSect="00F66735">
      <w:footerReference w:type="default" r:id="rId16"/>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790" w:rsidRDefault="00164790">
      <w:pPr>
        <w:spacing w:before="0" w:after="0" w:line="240" w:lineRule="auto"/>
      </w:pPr>
      <w:r>
        <w:separator/>
      </w:r>
    </w:p>
  </w:endnote>
  <w:endnote w:type="continuationSeparator" w:id="0">
    <w:p w:rsidR="00164790" w:rsidRDefault="001647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38" w:rsidRDefault="0066168D">
    <w:pPr>
      <w:pStyle w:val="voettekst"/>
    </w:pPr>
    <w:r>
      <w:t xml:space="preserve">Pagina </w:t>
    </w:r>
    <w:r>
      <w:fldChar w:fldCharType="begin"/>
    </w:r>
    <w:r>
      <w:instrText xml:space="preserve"> PAGE  \* Arabic  \* MERGEFORMAT </w:instrText>
    </w:r>
    <w:r>
      <w:fldChar w:fldCharType="separate"/>
    </w:r>
    <w:r w:rsidR="00FB0C1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790" w:rsidRDefault="00164790">
      <w:pPr>
        <w:spacing w:before="0" w:after="0" w:line="240" w:lineRule="auto"/>
      </w:pPr>
      <w:r>
        <w:separator/>
      </w:r>
    </w:p>
  </w:footnote>
  <w:footnote w:type="continuationSeparator" w:id="0">
    <w:p w:rsidR="00164790" w:rsidRDefault="001647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1A"/>
    <w:rsid w:val="00136038"/>
    <w:rsid w:val="00164790"/>
    <w:rsid w:val="003866E5"/>
    <w:rsid w:val="0066168D"/>
    <w:rsid w:val="00775D1E"/>
    <w:rsid w:val="00A604A8"/>
    <w:rsid w:val="00BA113B"/>
    <w:rsid w:val="00C04B26"/>
    <w:rsid w:val="00CB2595"/>
    <w:rsid w:val="00DF5F08"/>
    <w:rsid w:val="00F66735"/>
    <w:rsid w:val="00FB0C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AFD51F3-3AB3-49FB-A0EB-5E193839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kop2">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
    <w:uiPriority w:val="1"/>
    <w:rPr>
      <w:rFonts w:asciiTheme="majorHAnsi" w:eastAsiaTheme="majorEastAsia" w:hAnsiTheme="majorHAnsi" w:cstheme="majorBidi"/>
      <w:color w:val="00A0B8" w:themeColor="accent1"/>
      <w:sz w:val="30"/>
    </w:rPr>
  </w:style>
  <w:style w:type="character" w:customStyle="1" w:styleId="Tekensvoorkop2">
    <w:name w:val="Tekens voor kop 2"/>
    <w:basedOn w:val="Standaardalinea-lettertype"/>
    <w:link w:val="kop2"/>
    <w:uiPriority w:val="1"/>
    <w:rPr>
      <w:rFonts w:asciiTheme="majorHAnsi" w:eastAsiaTheme="majorEastAsia" w:hAnsiTheme="majorHAnsi" w:cstheme="majorBidi"/>
      <w:caps/>
      <w:color w:val="00A0B8" w:themeColor="accent1"/>
      <w:sz w:val="22"/>
    </w:rPr>
  </w:style>
  <w:style w:type="character" w:customStyle="1" w:styleId="Tekensvoorkop3">
    <w:name w:val="Tekens voor kop 3"/>
    <w:basedOn w:val="Standaardalinea-lettertype"/>
    <w:link w:val="kop3"/>
    <w:uiPriority w:val="1"/>
    <w:rPr>
      <w:rFonts w:asciiTheme="majorHAnsi" w:eastAsiaTheme="majorEastAsia" w:hAnsiTheme="majorHAnsi" w:cstheme="majorBidi"/>
      <w:color w:val="00A0B8"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00A0B8"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505C"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004F5B"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007789"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007789"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00A0B8" w:themeColor="accent1"/>
      <w:sz w:val="26"/>
      <w14:textFill>
        <w14:solidFill>
          <w14:schemeClr w14:val="accent1">
            <w14:alpha w14:val="30000"/>
          </w14:schemeClr>
        </w14:solidFill>
      </w14:textFill>
    </w:rPr>
  </w:style>
  <w:style w:type="paragraph" w:customStyle="1" w:styleId="Koptekstinhoudsopgave">
    <w:name w:val="Koptekst inhoudsopgave"/>
    <w:basedOn w:val="kop1"/>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EB8803"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007789" w:themeColor="accent1" w:themeShade="BF"/>
      <w:kern w:val="28"/>
      <w:sz w:val="60"/>
      <w:szCs w:val="6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Roaming\Microsoft\Sjablonen\Studentrapport%20met%20omslagfoto.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ks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ks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ks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ks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ks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B9879A3D-E4B5-4849-A3C6-989F0BD60069}" type="presOf" srcId="{8B34BCCB-FB79-40CD-8E00-CE51EDD753EB}" destId="{43431263-8D85-41F2-9C4A-E8AE58DDEC19}" srcOrd="0" destOrd="0" presId="urn:microsoft.com/office/officeart/2009/3/layout/SubStepProcess"/>
    <dgm:cxn modelId="{4DE7B7CD-5428-4D08-AAD3-2E7486028DF9}" type="presOf" srcId="{8FC26CCC-3574-43CB-B3BF-AA8560D6F9D6}" destId="{5C6727FE-C24D-42DB-BEF7-F478C16957E7}" srcOrd="0" destOrd="0" presId="urn:microsoft.com/office/officeart/2009/3/layout/SubStepProcess"/>
    <dgm:cxn modelId="{55DD804D-6361-4A19-94F6-C43706C6C0F7}" type="presOf" srcId="{F83741F9-D475-453A-AF7A-CF069C261317}" destId="{7C5BEFA0-0590-4C06-BC29-BFDBCD31D6F8}" srcOrd="0" destOrd="0" presId="urn:microsoft.com/office/officeart/2009/3/layout/SubStepProcess"/>
    <dgm:cxn modelId="{52C3259A-54CA-408B-8E35-8D0ADE39E0DE}" type="presOf" srcId="{3F042EF5-1CC3-4394-8CCD-5D7326EBBC59}" destId="{BA618A00-4188-4DB2-91CA-A4D24685CCE7}"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D1DB4E54-6EF9-4138-A6AB-C4BE81870A86}" type="presOf" srcId="{132E1D38-5B90-44B5-BC2E-9DDAA80C0460}" destId="{0A0BCD37-6293-416F-B57B-D1182E7197B7}" srcOrd="0" destOrd="0" presId="urn:microsoft.com/office/officeart/2009/3/layout/SubStepProcess"/>
    <dgm:cxn modelId="{083E7887-0CEB-4F8D-AB87-EB2AD5359F28}" type="presOf" srcId="{2FC0E51F-57B9-4E95-939C-CC6CFEE1D977}" destId="{A239CD37-F6E3-4752-9C1C-1AED95E1D79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3DC5670C-4987-4A98-8C09-21F071627A00}" type="presParOf" srcId="{0A0BCD37-6293-416F-B57B-D1182E7197B7}" destId="{BA618A00-4188-4DB2-91CA-A4D24685CCE7}" srcOrd="0" destOrd="0" presId="urn:microsoft.com/office/officeart/2009/3/layout/SubStepProcess"/>
    <dgm:cxn modelId="{1DB26F6D-8572-425B-AC32-9FCD2C8C2B6A}" type="presParOf" srcId="{0A0BCD37-6293-416F-B57B-D1182E7197B7}" destId="{980961A6-F6BA-48D6-9C65-914FD0D20896}" srcOrd="1" destOrd="0" presId="urn:microsoft.com/office/officeart/2009/3/layout/SubStepProcess"/>
    <dgm:cxn modelId="{D8575690-792D-4535-B05B-CDCE16572759}" type="presParOf" srcId="{0A0BCD37-6293-416F-B57B-D1182E7197B7}" destId="{787C0CDB-E26E-4495-869D-F2207BCCCD5F}" srcOrd="2" destOrd="0" presId="urn:microsoft.com/office/officeart/2009/3/layout/SubStepProcess"/>
    <dgm:cxn modelId="{DB04FBCB-9C61-4CE6-89EE-64ECC2EA8909}" type="presParOf" srcId="{787C0CDB-E26E-4495-869D-F2207BCCCD5F}" destId="{D1426A13-D8F0-489E-B260-C90B8E9A4B47}" srcOrd="0" destOrd="0" presId="urn:microsoft.com/office/officeart/2009/3/layout/SubStepProcess"/>
    <dgm:cxn modelId="{26885B29-3F2C-478E-A2C4-5272B4E5EC35}" type="presParOf" srcId="{787C0CDB-E26E-4495-869D-F2207BCCCD5F}" destId="{96E8A1BF-2419-4F48-8285-21A087341F38}" srcOrd="1" destOrd="0" presId="urn:microsoft.com/office/officeart/2009/3/layout/SubStepProcess"/>
    <dgm:cxn modelId="{CD881829-3DA8-40AF-B9B2-CB3119745DD9}" type="presParOf" srcId="{787C0CDB-E26E-4495-869D-F2207BCCCD5F}" destId="{03956E23-614B-471F-A3D7-F7341A4FF822}" srcOrd="2" destOrd="0" presId="urn:microsoft.com/office/officeart/2009/3/layout/SubStepProcess"/>
    <dgm:cxn modelId="{07D08BC8-C460-4F1D-B3DA-8A4D5A14F371}" type="presParOf" srcId="{03956E23-614B-471F-A3D7-F7341A4FF822}" destId="{E795A0F1-AD2C-4142-961C-FFD19F98BC4C}" srcOrd="0" destOrd="0" presId="urn:microsoft.com/office/officeart/2009/3/layout/SubStepProcess"/>
    <dgm:cxn modelId="{16FC6E90-0B26-4792-A512-1C66EC0CB18E}" type="presParOf" srcId="{03956E23-614B-471F-A3D7-F7341A4FF822}" destId="{CB4E627C-ABF1-4BDD-8AA6-7FCB054C9807}" srcOrd="1" destOrd="0" presId="urn:microsoft.com/office/officeart/2009/3/layout/SubStepProcess"/>
    <dgm:cxn modelId="{26FF4917-69AD-4B2A-94C7-C75F96363781}" type="presParOf" srcId="{03956E23-614B-471F-A3D7-F7341A4FF822}" destId="{43B4EB38-9614-4618-BDF3-36962EB8F5F3}" srcOrd="2" destOrd="0" presId="urn:microsoft.com/office/officeart/2009/3/layout/SubStepProcess"/>
    <dgm:cxn modelId="{1EF2DED7-D904-44C3-9FCA-01E58134086D}" type="presParOf" srcId="{03956E23-614B-471F-A3D7-F7341A4FF822}" destId="{7C5BEFA0-0590-4C06-BC29-BFDBCD31D6F8}" srcOrd="3" destOrd="0" presId="urn:microsoft.com/office/officeart/2009/3/layout/SubStepProcess"/>
    <dgm:cxn modelId="{2AAB636C-B808-4A56-9691-5FA41C957BC9}" type="presParOf" srcId="{03956E23-614B-471F-A3D7-F7341A4FF822}" destId="{E02AC050-46D1-4B10-B878-E8D6BBCBE1E2}" srcOrd="4" destOrd="0" presId="urn:microsoft.com/office/officeart/2009/3/layout/SubStepProcess"/>
    <dgm:cxn modelId="{B22E1566-1A82-4BD5-BE49-C53FBA532B14}" type="presParOf" srcId="{787C0CDB-E26E-4495-869D-F2207BCCCD5F}" destId="{FC085298-EC07-48C3-BD44-9E84EE2A42EC}" srcOrd="3" destOrd="0" presId="urn:microsoft.com/office/officeart/2009/3/layout/SubStepProcess"/>
    <dgm:cxn modelId="{7D331FFD-E3F0-406D-97BE-C2A4A1FCF1EF}" type="presParOf" srcId="{787C0CDB-E26E-4495-869D-F2207BCCCD5F}" destId="{5B2CD1EB-78F7-43BB-BB9A-4F5A590CF4B0}" srcOrd="4" destOrd="0" presId="urn:microsoft.com/office/officeart/2009/3/layout/SubStepProcess"/>
    <dgm:cxn modelId="{21AED6BE-91BB-4361-B227-853ED083F165}" type="presParOf" srcId="{787C0CDB-E26E-4495-869D-F2207BCCCD5F}" destId="{7DA4B141-82C7-4526-936B-D85C843578D1}" srcOrd="5" destOrd="0" presId="urn:microsoft.com/office/officeart/2009/3/layout/SubStepProcess"/>
    <dgm:cxn modelId="{C8C70BCC-0BAA-4319-BECE-01A44855C494}" type="presParOf" srcId="{7DA4B141-82C7-4526-936B-D85C843578D1}" destId="{13C2169E-9439-484B-87CE-C479D9845137}" srcOrd="0" destOrd="0" presId="urn:microsoft.com/office/officeart/2009/3/layout/SubStepProcess"/>
    <dgm:cxn modelId="{A61E0B88-C945-40C5-B3D6-9F8D69BB4A06}" type="presParOf" srcId="{7DA4B141-82C7-4526-936B-D85C843578D1}" destId="{E76798A3-7F63-4779-9AFD-8E8A1650476B}" srcOrd="1" destOrd="0" presId="urn:microsoft.com/office/officeart/2009/3/layout/SubStepProcess"/>
    <dgm:cxn modelId="{FE52A956-64CD-4221-AF9A-B64561596736}" type="presParOf" srcId="{7DA4B141-82C7-4526-936B-D85C843578D1}" destId="{AE54E7A6-C301-4675-882B-E13C5D10C475}" srcOrd="2" destOrd="0" presId="urn:microsoft.com/office/officeart/2009/3/layout/SubStepProcess"/>
    <dgm:cxn modelId="{8527BC69-B234-4B71-A495-F61107B19C43}" type="presParOf" srcId="{7DA4B141-82C7-4526-936B-D85C843578D1}" destId="{43431263-8D85-41F2-9C4A-E8AE58DDEC19}" srcOrd="3" destOrd="0" presId="urn:microsoft.com/office/officeart/2009/3/layout/SubStepProcess"/>
    <dgm:cxn modelId="{3EF3BB1B-B77D-4D66-B888-43635D12AEEE}" type="presParOf" srcId="{7DA4B141-82C7-4526-936B-D85C843578D1}" destId="{3B8B807B-729B-4A30-A7BA-6B920A2896DB}" srcOrd="4" destOrd="0" presId="urn:microsoft.com/office/officeart/2009/3/layout/SubStepProcess"/>
    <dgm:cxn modelId="{0FFE83B5-55EA-429B-8A83-B89B89C52654}" type="presParOf" srcId="{0A0BCD37-6293-416F-B57B-D1182E7197B7}" destId="{DB93A1F1-8600-41CD-B06F-C6E2B826F065}" srcOrd="3" destOrd="0" presId="urn:microsoft.com/office/officeart/2009/3/layout/SubStepProcess"/>
    <dgm:cxn modelId="{37A8F4E7-FCF0-41AD-BF33-651226B56637}" type="presParOf" srcId="{0A0BCD37-6293-416F-B57B-D1182E7197B7}" destId="{5C6727FE-C24D-42DB-BEF7-F478C16957E7}" srcOrd="4" destOrd="0" presId="urn:microsoft.com/office/officeart/2009/3/layout/SubStepProcess"/>
    <dgm:cxn modelId="{045B42FE-7D24-443C-A2F3-49456476A940}"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ks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ks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ks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ks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ks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B5BACA87-2684-43CD-84D2-34B1FD1553B8}" type="presOf" srcId="{2FC0E51F-57B9-4E95-939C-CC6CFEE1D977}" destId="{A239CD37-F6E3-4752-9C1C-1AED95E1D797}" srcOrd="0" destOrd="0" presId="urn:microsoft.com/office/officeart/2009/3/layout/SubStepProcess"/>
    <dgm:cxn modelId="{5CB23D78-A815-4E0E-A630-B6FE5370A8FD}" type="presOf" srcId="{8FC26CCC-3574-43CB-B3BF-AA8560D6F9D6}" destId="{5C6727FE-C24D-42DB-BEF7-F478C16957E7}" srcOrd="0" destOrd="0" presId="urn:microsoft.com/office/officeart/2009/3/layout/SubStepProcess"/>
    <dgm:cxn modelId="{5C247D83-EE08-4048-8F73-4E0F39427578}" type="presOf" srcId="{F83741F9-D475-453A-AF7A-CF069C261317}" destId="{7C5BEFA0-0590-4C06-BC29-BFDBCD31D6F8}" srcOrd="0" destOrd="0" presId="urn:microsoft.com/office/officeart/2009/3/layout/SubStepProcess"/>
    <dgm:cxn modelId="{FAD3EA0E-34AC-429C-B4F7-9A833E26645C}" type="presOf" srcId="{132E1D38-5B90-44B5-BC2E-9DDAA80C0460}" destId="{0A0BCD37-6293-416F-B57B-D1182E7197B7}" srcOrd="0" destOrd="0" presId="urn:microsoft.com/office/officeart/2009/3/layout/SubStepProcess"/>
    <dgm:cxn modelId="{073686DC-2204-4CDD-8435-DB64EE11D18C}" type="presOf" srcId="{3F042EF5-1CC3-4394-8CCD-5D7326EBBC59}" destId="{BA618A00-4188-4DB2-91CA-A4D24685CCE7}" srcOrd="0" destOrd="0" presId="urn:microsoft.com/office/officeart/2009/3/layout/SubStepProcess"/>
    <dgm:cxn modelId="{0B328563-114B-430D-9606-71A56E22007B}" type="presOf" srcId="{8B34BCCB-FB79-40CD-8E00-CE51EDD753EB}" destId="{43431263-8D85-41F2-9C4A-E8AE58DDEC19}"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D8791EE3-E4BA-4F81-B8FC-DF106B56E206}" srcId="{3F042EF5-1CC3-4394-8CCD-5D7326EBBC59}" destId="{8B34BCCB-FB79-40CD-8E00-CE51EDD753EB}" srcOrd="1" destOrd="0" parTransId="{6BF703D3-4687-4E4B-8285-F2DAECDC5A86}" sibTransId="{3A6AE302-B7E8-4CA6-A735-A1F1651A46D0}"/>
    <dgm:cxn modelId="{98FB3040-D612-4003-8454-4A6D50B3EDAA}" type="presParOf" srcId="{0A0BCD37-6293-416F-B57B-D1182E7197B7}" destId="{BA618A00-4188-4DB2-91CA-A4D24685CCE7}" srcOrd="0" destOrd="0" presId="urn:microsoft.com/office/officeart/2009/3/layout/SubStepProcess"/>
    <dgm:cxn modelId="{14F69440-91B9-4511-93E6-516558F1AC59}" type="presParOf" srcId="{0A0BCD37-6293-416F-B57B-D1182E7197B7}" destId="{980961A6-F6BA-48D6-9C65-914FD0D20896}" srcOrd="1" destOrd="0" presId="urn:microsoft.com/office/officeart/2009/3/layout/SubStepProcess"/>
    <dgm:cxn modelId="{A0044C4F-4DAC-42A0-81D0-D0489FE4A6DD}" type="presParOf" srcId="{0A0BCD37-6293-416F-B57B-D1182E7197B7}" destId="{787C0CDB-E26E-4495-869D-F2207BCCCD5F}" srcOrd="2" destOrd="0" presId="urn:microsoft.com/office/officeart/2009/3/layout/SubStepProcess"/>
    <dgm:cxn modelId="{E821B208-0B0A-44E3-8962-E0518A997340}" type="presParOf" srcId="{787C0CDB-E26E-4495-869D-F2207BCCCD5F}" destId="{D1426A13-D8F0-489E-B260-C90B8E9A4B47}" srcOrd="0" destOrd="0" presId="urn:microsoft.com/office/officeart/2009/3/layout/SubStepProcess"/>
    <dgm:cxn modelId="{ADACF0BD-6D79-49C1-9DA3-5B702DC6FF83}" type="presParOf" srcId="{787C0CDB-E26E-4495-869D-F2207BCCCD5F}" destId="{96E8A1BF-2419-4F48-8285-21A087341F38}" srcOrd="1" destOrd="0" presId="urn:microsoft.com/office/officeart/2009/3/layout/SubStepProcess"/>
    <dgm:cxn modelId="{F2270CE2-888B-4CAB-B2F4-5B579DA79E77}" type="presParOf" srcId="{787C0CDB-E26E-4495-869D-F2207BCCCD5F}" destId="{03956E23-614B-471F-A3D7-F7341A4FF822}" srcOrd="2" destOrd="0" presId="urn:microsoft.com/office/officeart/2009/3/layout/SubStepProcess"/>
    <dgm:cxn modelId="{30FCE196-BA26-4C3F-927E-65D8D232ED48}" type="presParOf" srcId="{03956E23-614B-471F-A3D7-F7341A4FF822}" destId="{E795A0F1-AD2C-4142-961C-FFD19F98BC4C}" srcOrd="0" destOrd="0" presId="urn:microsoft.com/office/officeart/2009/3/layout/SubStepProcess"/>
    <dgm:cxn modelId="{6CAFD20B-6405-4E58-B125-608E7788A668}" type="presParOf" srcId="{03956E23-614B-471F-A3D7-F7341A4FF822}" destId="{CB4E627C-ABF1-4BDD-8AA6-7FCB054C9807}" srcOrd="1" destOrd="0" presId="urn:microsoft.com/office/officeart/2009/3/layout/SubStepProcess"/>
    <dgm:cxn modelId="{556A60EE-D289-43CF-8933-A317FE76FB68}" type="presParOf" srcId="{03956E23-614B-471F-A3D7-F7341A4FF822}" destId="{43B4EB38-9614-4618-BDF3-36962EB8F5F3}" srcOrd="2" destOrd="0" presId="urn:microsoft.com/office/officeart/2009/3/layout/SubStepProcess"/>
    <dgm:cxn modelId="{B4F09CD7-E371-43DB-B2F8-B0E85EBBA5DD}" type="presParOf" srcId="{03956E23-614B-471F-A3D7-F7341A4FF822}" destId="{7C5BEFA0-0590-4C06-BC29-BFDBCD31D6F8}" srcOrd="3" destOrd="0" presId="urn:microsoft.com/office/officeart/2009/3/layout/SubStepProcess"/>
    <dgm:cxn modelId="{9841EB84-7DCD-49E8-B987-75515AE1211E}" type="presParOf" srcId="{03956E23-614B-471F-A3D7-F7341A4FF822}" destId="{E02AC050-46D1-4B10-B878-E8D6BBCBE1E2}" srcOrd="4" destOrd="0" presId="urn:microsoft.com/office/officeart/2009/3/layout/SubStepProcess"/>
    <dgm:cxn modelId="{75711720-4974-45BD-BABC-275BCA93BF3B}" type="presParOf" srcId="{787C0CDB-E26E-4495-869D-F2207BCCCD5F}" destId="{FC085298-EC07-48C3-BD44-9E84EE2A42EC}" srcOrd="3" destOrd="0" presId="urn:microsoft.com/office/officeart/2009/3/layout/SubStepProcess"/>
    <dgm:cxn modelId="{905D193A-88CB-4FC5-9A09-4D976D407D20}" type="presParOf" srcId="{787C0CDB-E26E-4495-869D-F2207BCCCD5F}" destId="{5B2CD1EB-78F7-43BB-BB9A-4F5A590CF4B0}" srcOrd="4" destOrd="0" presId="urn:microsoft.com/office/officeart/2009/3/layout/SubStepProcess"/>
    <dgm:cxn modelId="{F74D6329-3D19-4B84-9F5C-5D87B2E0C6F9}" type="presParOf" srcId="{787C0CDB-E26E-4495-869D-F2207BCCCD5F}" destId="{7DA4B141-82C7-4526-936B-D85C843578D1}" srcOrd="5" destOrd="0" presId="urn:microsoft.com/office/officeart/2009/3/layout/SubStepProcess"/>
    <dgm:cxn modelId="{BCAFFF16-3B41-4EF6-A522-9398CA03E6B1}" type="presParOf" srcId="{7DA4B141-82C7-4526-936B-D85C843578D1}" destId="{13C2169E-9439-484B-87CE-C479D9845137}" srcOrd="0" destOrd="0" presId="urn:microsoft.com/office/officeart/2009/3/layout/SubStepProcess"/>
    <dgm:cxn modelId="{4F561A02-6283-4EF2-8BA1-DABE15E5ECB7}" type="presParOf" srcId="{7DA4B141-82C7-4526-936B-D85C843578D1}" destId="{E76798A3-7F63-4779-9AFD-8E8A1650476B}" srcOrd="1" destOrd="0" presId="urn:microsoft.com/office/officeart/2009/3/layout/SubStepProcess"/>
    <dgm:cxn modelId="{F7000A52-EF04-485C-B5FE-EF636FCB5D06}" type="presParOf" srcId="{7DA4B141-82C7-4526-936B-D85C843578D1}" destId="{AE54E7A6-C301-4675-882B-E13C5D10C475}" srcOrd="2" destOrd="0" presId="urn:microsoft.com/office/officeart/2009/3/layout/SubStepProcess"/>
    <dgm:cxn modelId="{4BFACC48-D522-4DE5-9EC9-BCE3B71CB03D}" type="presParOf" srcId="{7DA4B141-82C7-4526-936B-D85C843578D1}" destId="{43431263-8D85-41F2-9C4A-E8AE58DDEC19}" srcOrd="3" destOrd="0" presId="urn:microsoft.com/office/officeart/2009/3/layout/SubStepProcess"/>
    <dgm:cxn modelId="{2CA2DF85-F835-4FD6-8214-00760A99E0BB}" type="presParOf" srcId="{7DA4B141-82C7-4526-936B-D85C843578D1}" destId="{3B8B807B-729B-4A30-A7BA-6B920A2896DB}" srcOrd="4" destOrd="0" presId="urn:microsoft.com/office/officeart/2009/3/layout/SubStepProcess"/>
    <dgm:cxn modelId="{8DAC1BA5-1B2F-497F-A9EA-0C4F6D57D871}" type="presParOf" srcId="{0A0BCD37-6293-416F-B57B-D1182E7197B7}" destId="{DB93A1F1-8600-41CD-B06F-C6E2B826F065}" srcOrd="3" destOrd="0" presId="urn:microsoft.com/office/officeart/2009/3/layout/SubStepProcess"/>
    <dgm:cxn modelId="{A28EDC4B-4EBF-4A5E-9F65-9355FB33CB9A}" type="presParOf" srcId="{0A0BCD37-6293-416F-B57B-D1182E7197B7}" destId="{5C6727FE-C24D-42DB-BEF7-F478C16957E7}" srcOrd="4" destOrd="0" presId="urn:microsoft.com/office/officeart/2009/3/layout/SubStepProcess"/>
    <dgm:cxn modelId="{033BE7C8-53EA-480D-B77C-A4E0A336C5F4}"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endParaRPr lang="en-US" sz="9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endParaRPr lang="en-US" sz="9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247424" y="246240"/>
        <a:ext cx="436550" cy="436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E3A24C187944F799BB39EEC0C62E07"/>
        <w:category>
          <w:name w:val="Algemeen"/>
          <w:gallery w:val="placeholder"/>
        </w:category>
        <w:types>
          <w:type w:val="bbPlcHdr"/>
        </w:types>
        <w:behaviors>
          <w:behavior w:val="content"/>
        </w:behaviors>
        <w:guid w:val="{5B5A36EF-C863-4CF7-BCBB-4672F19C366C}"/>
      </w:docPartPr>
      <w:docPartBody>
        <w:p w:rsidR="00C7501A" w:rsidRDefault="00B40A21">
          <w:pPr>
            <w:pStyle w:val="kop1"/>
          </w:pPr>
          <w:r>
            <w:t>Meteen aan de slag</w:t>
          </w:r>
        </w:p>
        <w:p w:rsidR="00C7501A" w:rsidRDefault="00B40A21">
          <w:r>
            <w:t>Wanneer u op deze tijdelijke tekstaanduiding klikt, kunt u gewoon beginnen met typen om de tekst te vervangen. Maar wacht daar nog even mee!</w:t>
          </w:r>
        </w:p>
        <w:p w:rsidR="00C7501A" w:rsidRDefault="00B40A21">
          <w:r>
            <w:t xml:space="preserve">Deze tijdelijke tekstaanduiding bevat tips die u kunnen helpen om uw rapport snel op te maken </w:t>
          </w:r>
          <w:r>
            <w:t>en andere elementen toe te voegen, zoals een grafiek, een diagram of een inhoudsopgave. U zult versteld staan hoe gemakkelijk dat gaat.</w:t>
          </w:r>
        </w:p>
        <w:p w:rsidR="00C7501A" w:rsidRDefault="00B40A21">
          <w:pPr>
            <w:pStyle w:val="kop1"/>
          </w:pPr>
          <w:bookmarkStart w:id="0" w:name="_Toc318188228"/>
          <w:bookmarkStart w:id="1" w:name="_Toc318188328"/>
          <w:bookmarkStart w:id="2" w:name="_Toc318189313"/>
          <w:bookmarkStart w:id="3" w:name="_Toc321147012"/>
          <w:bookmarkStart w:id="4" w:name="_Toc321147150"/>
          <w:r>
            <w:t>Maak er iets moois van!</w:t>
          </w:r>
          <w:bookmarkEnd w:id="0"/>
          <w:bookmarkEnd w:id="1"/>
          <w:bookmarkEnd w:id="2"/>
          <w:bookmarkEnd w:id="3"/>
          <w:bookmarkEnd w:id="4"/>
        </w:p>
        <w:p w:rsidR="00C7501A" w:rsidRDefault="00B40A21">
          <w:pPr>
            <w:pStyle w:val="Lijstopsommingsteken"/>
          </w:pPr>
          <w:r>
            <w:t>Een kop nodig? Klik op de gewenste kopstijl in de galerie Stijlen op het tabblad Start. Kijk ook</w:t>
          </w:r>
          <w:r>
            <w:t xml:space="preserve"> naar andere stijlen in die galerie, bijvoorbeeld voor een citaat of een genummerde lijst.</w:t>
          </w:r>
        </w:p>
        <w:p w:rsidR="00C7501A" w:rsidRDefault="00B40A21">
          <w:pPr>
            <w:pStyle w:val="Lijstopsommingsteken"/>
          </w:pPr>
          <w:r>
            <w:t>Misschien vindt u net als wij de koele, blauwe vijver op het voorblad prachtig. Als deze echter niet bij uw rapport past, klikt u er met de rechtermuisknop op en kli</w:t>
          </w:r>
          <w:r>
            <w:t>kt u op Afbeelding wijzigen om uw eigen foto toe te voegen.</w:t>
          </w:r>
        </w:p>
        <w:p w:rsidR="00C7501A" w:rsidRDefault="00B40A21">
          <w:pPr>
            <w:pStyle w:val="Lijstopsommingsteken"/>
          </w:pPr>
          <w:r>
            <w:t>U hebt in een handomdraai een afbeelding van professionele kwaliteit toegevoegd. Het is zelfs zo dat wanneer u een grafiek of een SmartArt-diagram toevoegt via het tabblad Invoegen, deze automatis</w:t>
          </w:r>
          <w:r>
            <w:t>ch wordt afgestemd op het uiterlijk van uw document.</w:t>
          </w:r>
        </w:p>
        <w:p w:rsidR="00C7501A" w:rsidRDefault="00B40A21">
          <w:pPr>
            <w:jc w:val="center"/>
          </w:pPr>
          <w:r>
            <w:rPr>
              <w:noProof/>
            </w:rPr>
            <w:drawing>
              <wp:inline distT="0" distB="0" distL="0" distR="0" wp14:anchorId="259CA83B" wp14:editId="05EEA2A6">
                <wp:extent cx="3774643" cy="929031"/>
                <wp:effectExtent l="0" t="0" r="16510" b="0"/>
                <wp:docPr id="10" name="Diagram 10" descr="SmartArt-afbeelding"/>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7501A" w:rsidRDefault="00B40A21">
          <w:pPr>
            <w:pStyle w:val="kop1"/>
          </w:pPr>
          <w:bookmarkStart w:id="5" w:name="_Toc316914651"/>
          <w:bookmarkStart w:id="6" w:name="_Toc316916021"/>
          <w:bookmarkStart w:id="7" w:name="_Toc316919854"/>
          <w:bookmarkStart w:id="8" w:name="_Toc318188229"/>
          <w:bookmarkStart w:id="9" w:name="_Toc318188329"/>
          <w:bookmarkStart w:id="10" w:name="_Toc318189314"/>
          <w:bookmarkStart w:id="11" w:name="_Toc321147013"/>
          <w:bookmarkStart w:id="12" w:name="_Toc321147151"/>
          <w:r>
            <w:t>Voeg een finishing touch toe</w:t>
          </w:r>
          <w:bookmarkEnd w:id="5"/>
          <w:bookmarkEnd w:id="6"/>
          <w:bookmarkEnd w:id="7"/>
          <w:bookmarkEnd w:id="8"/>
          <w:bookmarkEnd w:id="9"/>
          <w:bookmarkEnd w:id="10"/>
          <w:bookmarkEnd w:id="11"/>
          <w:bookmarkEnd w:id="12"/>
        </w:p>
        <w:p w:rsidR="00C7501A" w:rsidRDefault="00B40A21">
          <w:r>
            <w:t>Wilt u een inhoudsopgave of bibliografie toevoegen? Geen nood.</w:t>
          </w:r>
        </w:p>
        <w:p w:rsidR="00C7501A" w:rsidRDefault="00B40A21" w:rsidP="0066168D">
          <w:pPr>
            <w:pStyle w:val="kop2"/>
            <w:spacing w:before="360"/>
          </w:pPr>
          <w:bookmarkStart w:id="13" w:name="_Toc315875746"/>
          <w:bookmarkStart w:id="14" w:name="_Toc316914652"/>
          <w:bookmarkStart w:id="15" w:name="_Toc316916022"/>
          <w:bookmarkStart w:id="16" w:name="_Toc316919855"/>
          <w:bookmarkStart w:id="17" w:name="_Toc318188230"/>
          <w:bookmarkStart w:id="18" w:name="_Toc318188330"/>
          <w:bookmarkStart w:id="19" w:name="_Toc318189315"/>
          <w:bookmarkStart w:id="20" w:name="_Toc321147014"/>
          <w:bookmarkStart w:id="21" w:name="_Toc321147152"/>
          <w:r>
            <w:t>Een inhoudsopgave toevoegen</w:t>
          </w:r>
          <w:bookmarkEnd w:id="13"/>
          <w:bookmarkEnd w:id="14"/>
          <w:bookmarkEnd w:id="15"/>
          <w:bookmarkEnd w:id="16"/>
          <w:bookmarkEnd w:id="17"/>
          <w:bookmarkEnd w:id="18"/>
          <w:bookmarkEnd w:id="19"/>
          <w:bookmarkEnd w:id="20"/>
          <w:bookmarkEnd w:id="21"/>
        </w:p>
        <w:p w:rsidR="00C7501A" w:rsidRDefault="00B40A21">
          <w:r>
            <w:t xml:space="preserve">Het is heel eenvoudig om een inhoudsopgave aan uw rapport toe te voegen. Klik op Voorblad op het tabblad Invoegen om de voorbladontwerpen te bekijken die een inhoudsopgave-pagina bevatten. Zoek naar 'inhoudsopgave'. </w:t>
          </w:r>
        </w:p>
        <w:p w:rsidR="00C7501A" w:rsidRDefault="00B40A21">
          <w:r>
            <w:t>Klik gewoon om een van deze ontwerpen i</w:t>
          </w:r>
          <w:r>
            <w:t xml:space="preserve">n te voegen en u zult gevraagd worden of u de inhoudsopgave wilt bijwerken. Als u bevestigend antwoordt, wordt tekst die u hebt opgemaakt in de stijl Kop 1, Kop 2 en Kop 3 automatisch toegevoegd. </w:t>
          </w:r>
        </w:p>
        <w:p w:rsidR="00C7501A" w:rsidRDefault="00B40A21" w:rsidP="0066168D">
          <w:pPr>
            <w:pStyle w:val="kop2"/>
            <w:spacing w:before="360"/>
          </w:pPr>
          <w:bookmarkStart w:id="22" w:name="_Toc315875747"/>
          <w:bookmarkStart w:id="23" w:name="_Toc316914653"/>
          <w:bookmarkStart w:id="24" w:name="_Toc316916023"/>
          <w:bookmarkStart w:id="25" w:name="_Toc316919856"/>
          <w:bookmarkStart w:id="26" w:name="_Toc318188231"/>
          <w:bookmarkStart w:id="27" w:name="_Toc318188331"/>
          <w:bookmarkStart w:id="28" w:name="_Toc318189316"/>
          <w:bookmarkStart w:id="29" w:name="_Toc321147015"/>
          <w:bookmarkStart w:id="30" w:name="_Toc321147153"/>
          <w:r>
            <w:t>Een bibliografie toevoegen</w:t>
          </w:r>
          <w:bookmarkEnd w:id="22"/>
          <w:bookmarkEnd w:id="23"/>
          <w:bookmarkEnd w:id="24"/>
          <w:bookmarkEnd w:id="25"/>
          <w:bookmarkEnd w:id="26"/>
          <w:bookmarkEnd w:id="27"/>
          <w:bookmarkEnd w:id="28"/>
          <w:bookmarkEnd w:id="29"/>
          <w:bookmarkEnd w:id="30"/>
        </w:p>
        <w:p w:rsidR="00C7501A" w:rsidRDefault="00B40A21">
          <w:r>
            <w:t>Klik in de groep Citaten en bibl</w:t>
          </w:r>
          <w:r>
            <w:t xml:space="preserve">iografie op het tabblad Verwijzingen op Bronvermelding invoegen voor de optie om bronnen toe te voegen en plaats de vermeldingen in het document. </w:t>
          </w:r>
        </w:p>
        <w:p w:rsidR="00C7501A" w:rsidRDefault="00B40A21">
          <w:r>
            <w:t>Wanneer u alle benodigde bronvermeldingen voor uw rapport hebt toegevoegd, klikt u op Bibliografie op het tab</w:t>
          </w:r>
          <w:r>
            <w:t>blad Verwijzingen om een opgemaakte bibliografie in de stijl van uw keuze in te voegen.</w:t>
          </w:r>
        </w:p>
        <w:p w:rsidR="00000000" w:rsidRDefault="00B40A21">
          <w:pPr>
            <w:pStyle w:val="E3E3A24C187944F799BB39EEC0C62E07"/>
          </w:pPr>
          <w:r>
            <w:t>U bent klaar. Goed gedaan!</w:t>
          </w:r>
        </w:p>
      </w:docPartBody>
    </w:docPart>
    <w:docPart>
      <w:docPartPr>
        <w:name w:val="3BEA75132B9942E285F547137FDFE135"/>
        <w:category>
          <w:name w:val="Algemeen"/>
          <w:gallery w:val="placeholder"/>
        </w:category>
        <w:types>
          <w:type w:val="bbPlcHdr"/>
        </w:types>
        <w:behaviors>
          <w:behavior w:val="content"/>
        </w:behaviors>
        <w:guid w:val="{CE016FEC-5267-443E-8167-E56438E9D34B}"/>
      </w:docPartPr>
      <w:docPartBody>
        <w:p w:rsidR="00000000" w:rsidRDefault="00B40A21">
          <w:pPr>
            <w:pStyle w:val="3BEA75132B9942E285F547137FDFE135"/>
          </w:pPr>
          <w:r>
            <w:t>[Naam]</w:t>
          </w:r>
        </w:p>
      </w:docPartBody>
    </w:docPart>
    <w:docPart>
      <w:docPartPr>
        <w:name w:val="A6DE7ED3A5CE4CAE9F1810F170370998"/>
        <w:category>
          <w:name w:val="Algemeen"/>
          <w:gallery w:val="placeholder"/>
        </w:category>
        <w:types>
          <w:type w:val="bbPlcHdr"/>
        </w:types>
        <w:behaviors>
          <w:behavior w:val="content"/>
        </w:behaviors>
        <w:guid w:val="{A5FCB650-0EE6-4EA7-8881-EC846463EEB1}"/>
      </w:docPartPr>
      <w:docPartBody>
        <w:p w:rsidR="00000000" w:rsidRDefault="00B40A21">
          <w:pPr>
            <w:pStyle w:val="A6DE7ED3A5CE4CAE9F1810F170370998"/>
          </w:pPr>
          <w:r>
            <w:t>[Titel cursus]</w:t>
          </w:r>
        </w:p>
      </w:docPartBody>
    </w:docPart>
    <w:docPart>
      <w:docPartPr>
        <w:name w:val="94E1200BC63041E1AD0652365A2AF36F"/>
        <w:category>
          <w:name w:val="Algemeen"/>
          <w:gallery w:val="placeholder"/>
        </w:category>
        <w:types>
          <w:type w:val="bbPlcHdr"/>
        </w:types>
        <w:behaviors>
          <w:behavior w:val="content"/>
        </w:behaviors>
        <w:guid w:val="{1F9C7337-FEF9-4D00-AF18-40DC9FE55147}"/>
      </w:docPartPr>
      <w:docPartBody>
        <w:p w:rsidR="00000000" w:rsidRDefault="00B40A21">
          <w:pPr>
            <w:pStyle w:val="94E1200BC63041E1AD0652365A2AF36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A21"/>
    <w:rsid w:val="00B40A2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lang w:val="nl-NL" w:eastAsia="nl-NL"/>
    </w:rPr>
  </w:style>
  <w:style w:type="paragraph" w:customStyle="1" w:styleId="kop2">
    <w:name w:val="kop 2"/>
    <w:basedOn w:val="Standaard"/>
    <w:next w:val="Standaard"/>
    <w:link w:val="Tekensvoor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nl-NL" w:eastAsia="nl-NL"/>
    </w:rPr>
  </w:style>
  <w:style w:type="character" w:customStyle="1" w:styleId="Tekensvoorkop1">
    <w:name w:val="Tekens voor kop 1"/>
    <w:basedOn w:val="Standaardalinea-lettertype"/>
    <w:link w:val="kop1"/>
    <w:uiPriority w:val="1"/>
    <w:rPr>
      <w:rFonts w:asciiTheme="majorHAnsi" w:eastAsiaTheme="majorEastAsia" w:hAnsiTheme="majorHAnsi" w:cstheme="majorBidi"/>
      <w:color w:val="5B9BD5" w:themeColor="accent1"/>
      <w:sz w:val="30"/>
      <w:szCs w:val="20"/>
      <w:lang w:val="nl-NL" w:eastAsia="nl-NL"/>
    </w:rPr>
  </w:style>
  <w:style w:type="character" w:customStyle="1" w:styleId="Tekensvoorkop2">
    <w:name w:val="Tekens voor kop 2"/>
    <w:basedOn w:val="Standaardalinea-lettertype"/>
    <w:link w:val="kop2"/>
    <w:uiPriority w:val="1"/>
    <w:rPr>
      <w:rFonts w:asciiTheme="majorHAnsi" w:eastAsiaTheme="majorEastAsia" w:hAnsiTheme="majorHAnsi" w:cstheme="majorBidi"/>
      <w:caps/>
      <w:color w:val="5B9BD5" w:themeColor="accent1"/>
      <w:szCs w:val="20"/>
      <w:lang w:val="nl-NL" w:eastAsia="nl-NL"/>
    </w:rPr>
  </w:style>
  <w:style w:type="paragraph" w:customStyle="1" w:styleId="Lijstopsommingsteken">
    <w:name w:val="Lijstopsommingsteken"/>
    <w:basedOn w:val="Standaard"/>
    <w:uiPriority w:val="1"/>
    <w:unhideWhenUsed/>
    <w:qFormat/>
    <w:pPr>
      <w:numPr>
        <w:numId w:val="1"/>
      </w:numPr>
      <w:spacing w:before="120" w:after="200" w:line="264" w:lineRule="auto"/>
    </w:pPr>
    <w:rPr>
      <w:rFonts w:eastAsiaTheme="minorHAnsi"/>
      <w:color w:val="595959" w:themeColor="text1" w:themeTint="A6"/>
      <w:sz w:val="20"/>
      <w:szCs w:val="20"/>
      <w:lang w:val="nl-NL" w:eastAsia="nl-NL"/>
    </w:rPr>
  </w:style>
  <w:style w:type="paragraph" w:customStyle="1" w:styleId="E3E3A24C187944F799BB39EEC0C62E07">
    <w:name w:val="E3E3A24C187944F799BB39EEC0C62E07"/>
  </w:style>
  <w:style w:type="paragraph" w:customStyle="1" w:styleId="3BEA75132B9942E285F547137FDFE135">
    <w:name w:val="3BEA75132B9942E285F547137FDFE135"/>
  </w:style>
  <w:style w:type="paragraph" w:customStyle="1" w:styleId="A6DE7ED3A5CE4CAE9F1810F170370998">
    <w:name w:val="A6DE7ED3A5CE4CAE9F1810F170370998"/>
  </w:style>
  <w:style w:type="paragraph" w:customStyle="1" w:styleId="94E1200BC63041E1AD0652365A2AF36F">
    <w:name w:val="94E1200BC63041E1AD0652365A2AF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BAED252C-4081-4BCE-A1D6-4041E989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1</TotalTime>
  <Pages>3</Pages>
  <Words>321</Words>
  <Characters>1770</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en Git</dc:title>
  <dc:subject>Test</dc:subject>
  <dc:creator>Tomas Fiers</dc:creator>
  <cp:keywords/>
  <cp:lastModifiedBy>Tomas Fiers</cp:lastModifiedBy>
  <cp:revision>1</cp:revision>
  <dcterms:created xsi:type="dcterms:W3CDTF">2013-10-02T13:41:00Z</dcterms:created>
  <dcterms:modified xsi:type="dcterms:W3CDTF">2013-10-02T13:42:00Z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